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3078"/>
        <w:gridCol w:w="3054"/>
      </w:tblGrid>
      <w:tr w:rsidR="00F316AD" w:rsidRPr="009F7E3D" w14:paraId="54CA18DA" w14:textId="77777777" w:rsidTr="00567C20">
        <w:trPr>
          <w:trHeight w:val="1292"/>
        </w:trPr>
        <w:tc>
          <w:tcPr>
            <w:tcW w:w="9242"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2D5FB63F" w14:textId="03CCC080" w:rsidR="00F316AD" w:rsidRPr="009F7E3D" w:rsidRDefault="00E131A7" w:rsidP="00F316AD">
            <w:pPr>
              <w:pStyle w:val="Titre"/>
            </w:pPr>
            <w:r>
              <w:t>ROY</w:t>
            </w:r>
            <w:r w:rsidR="00D20DA9" w:rsidRPr="009F7E3D">
              <w:rPr>
                <w:lang w:bidi="fr-FR"/>
              </w:rPr>
              <w:t xml:space="preserve"> </w:t>
            </w:r>
            <w:r>
              <w:t>SALIBA</w:t>
            </w:r>
          </w:p>
          <w:p w14:paraId="4BDF68F3" w14:textId="41928E8D" w:rsidR="00F316AD" w:rsidRPr="009F7E3D" w:rsidRDefault="00F316AD" w:rsidP="00E131A7">
            <w:pPr>
              <w:pStyle w:val="Sous-titre"/>
              <w:jc w:val="left"/>
            </w:pPr>
          </w:p>
        </w:tc>
      </w:tr>
      <w:tr w:rsidR="00F316AD" w:rsidRPr="009F7E3D" w14:paraId="6DB74A11" w14:textId="77777777" w:rsidTr="00567C20">
        <w:trPr>
          <w:trHeight w:val="735"/>
        </w:trPr>
        <w:tc>
          <w:tcPr>
            <w:tcW w:w="3110" w:type="dxa"/>
            <w:tcBorders>
              <w:top w:val="single" w:sz="24" w:space="0" w:color="BF9268" w:themeColor="accent2"/>
            </w:tcBorders>
            <w:vAlign w:val="center"/>
          </w:tcPr>
          <w:p w14:paraId="68285695" w14:textId="793A0B8B" w:rsidR="00F316AD" w:rsidRPr="009F7E3D" w:rsidRDefault="00E131A7" w:rsidP="00D20DA9">
            <w:pPr>
              <w:jc w:val="center"/>
            </w:pPr>
            <w:r>
              <w:t>8 avenue de la République, 94500</w:t>
            </w:r>
          </w:p>
        </w:tc>
        <w:tc>
          <w:tcPr>
            <w:tcW w:w="3078" w:type="dxa"/>
            <w:tcBorders>
              <w:top w:val="single" w:sz="24" w:space="0" w:color="BF9268" w:themeColor="accent2"/>
            </w:tcBorders>
            <w:vAlign w:val="center"/>
          </w:tcPr>
          <w:p w14:paraId="6E8E87D7" w14:textId="4AEB4E66" w:rsidR="00F316AD" w:rsidRPr="009F7E3D" w:rsidRDefault="00E131A7" w:rsidP="00D20DA9">
            <w:pPr>
              <w:jc w:val="center"/>
            </w:pPr>
            <w:r>
              <w:t>0646103331</w:t>
            </w:r>
          </w:p>
        </w:tc>
        <w:tc>
          <w:tcPr>
            <w:tcW w:w="3054" w:type="dxa"/>
            <w:tcBorders>
              <w:top w:val="single" w:sz="24" w:space="0" w:color="BF9268" w:themeColor="accent2"/>
            </w:tcBorders>
            <w:vAlign w:val="center"/>
          </w:tcPr>
          <w:p w14:paraId="6CFE2AA7" w14:textId="28A32BCC" w:rsidR="00F316AD" w:rsidRPr="009F7E3D" w:rsidRDefault="00E131A7" w:rsidP="00D20DA9">
            <w:pPr>
              <w:jc w:val="center"/>
            </w:pPr>
            <w:r>
              <w:t>Salibaroy3@gmail.com</w:t>
            </w:r>
            <w:r w:rsidR="00D20DA9" w:rsidRPr="009F7E3D">
              <w:rPr>
                <w:lang w:bidi="fr-FR"/>
              </w:rPr>
              <w:t xml:space="preserve"> </w:t>
            </w:r>
          </w:p>
        </w:tc>
      </w:tr>
      <w:tr w:rsidR="00CD50FD" w:rsidRPr="009F7E3D" w14:paraId="4048B5C1" w14:textId="77777777" w:rsidTr="00567C20">
        <w:trPr>
          <w:trHeight w:val="210"/>
        </w:trPr>
        <w:tc>
          <w:tcPr>
            <w:tcW w:w="3110" w:type="dxa"/>
            <w:tcBorders>
              <w:bottom w:val="single" w:sz="18" w:space="0" w:color="BF9268" w:themeColor="accent2"/>
            </w:tcBorders>
          </w:tcPr>
          <w:p w14:paraId="2BA162B1" w14:textId="77777777" w:rsidR="00CD50FD" w:rsidRPr="009F7E3D" w:rsidRDefault="00CD50FD" w:rsidP="00CD50FD"/>
        </w:tc>
        <w:tc>
          <w:tcPr>
            <w:tcW w:w="3078" w:type="dxa"/>
            <w:vMerge w:val="restart"/>
            <w:shd w:val="clear" w:color="auto" w:fill="303848" w:themeFill="accent1"/>
            <w:vAlign w:val="center"/>
          </w:tcPr>
          <w:p w14:paraId="6953E528" w14:textId="77777777" w:rsidR="00CD50FD" w:rsidRPr="009F7E3D" w:rsidRDefault="00000000" w:rsidP="00D20DA9">
            <w:pPr>
              <w:pStyle w:val="Titre1"/>
            </w:pPr>
            <w:sdt>
              <w:sdtPr>
                <w:id w:val="1460613821"/>
                <w:placeholder>
                  <w:docPart w:val="ABCFB0DBCCBE44EF8CBCC4A52767EC65"/>
                </w:placeholder>
                <w:temporary/>
                <w:showingPlcHdr/>
                <w15:appearance w15:val="hidden"/>
                <w:text/>
              </w:sdtPr>
              <w:sdtContent>
                <w:r w:rsidR="00D20DA9" w:rsidRPr="009F7E3D">
                  <w:rPr>
                    <w:lang w:bidi="fr-FR"/>
                  </w:rPr>
                  <w:t>OBJECTIF</w:t>
                </w:r>
              </w:sdtContent>
            </w:sdt>
          </w:p>
        </w:tc>
        <w:tc>
          <w:tcPr>
            <w:tcW w:w="3054" w:type="dxa"/>
            <w:tcBorders>
              <w:bottom w:val="single" w:sz="18" w:space="0" w:color="BF9268" w:themeColor="accent2"/>
            </w:tcBorders>
          </w:tcPr>
          <w:p w14:paraId="528B2CF6" w14:textId="77777777" w:rsidR="00CD50FD" w:rsidRPr="009F7E3D" w:rsidRDefault="00CD50FD"/>
        </w:tc>
      </w:tr>
      <w:tr w:rsidR="00CD50FD" w:rsidRPr="009F7E3D" w14:paraId="36458A84" w14:textId="77777777" w:rsidTr="00567C20">
        <w:trPr>
          <w:trHeight w:val="210"/>
        </w:trPr>
        <w:tc>
          <w:tcPr>
            <w:tcW w:w="3110" w:type="dxa"/>
            <w:tcBorders>
              <w:top w:val="single" w:sz="18" w:space="0" w:color="BF9268" w:themeColor="accent2"/>
            </w:tcBorders>
          </w:tcPr>
          <w:p w14:paraId="40718587" w14:textId="77777777" w:rsidR="00CD50FD" w:rsidRPr="009F7E3D" w:rsidRDefault="00CD50FD" w:rsidP="00CD50FD"/>
        </w:tc>
        <w:tc>
          <w:tcPr>
            <w:tcW w:w="3078" w:type="dxa"/>
            <w:vMerge/>
            <w:shd w:val="clear" w:color="auto" w:fill="303848" w:themeFill="accent1"/>
            <w:vAlign w:val="center"/>
          </w:tcPr>
          <w:p w14:paraId="5E1C72C5" w14:textId="77777777" w:rsidR="00CD50FD" w:rsidRPr="009F7E3D" w:rsidRDefault="00CD50FD" w:rsidP="0040233B">
            <w:pPr>
              <w:pStyle w:val="Titre1"/>
            </w:pPr>
          </w:p>
        </w:tc>
        <w:tc>
          <w:tcPr>
            <w:tcW w:w="3054" w:type="dxa"/>
            <w:tcBorders>
              <w:top w:val="single" w:sz="18" w:space="0" w:color="BF9268" w:themeColor="accent2"/>
            </w:tcBorders>
          </w:tcPr>
          <w:p w14:paraId="046BCA89" w14:textId="77777777" w:rsidR="00CD50FD" w:rsidRPr="009F7E3D" w:rsidRDefault="00CD50FD">
            <w:pPr>
              <w:rPr>
                <w:noProof/>
              </w:rPr>
            </w:pPr>
          </w:p>
        </w:tc>
      </w:tr>
      <w:tr w:rsidR="0040233B" w:rsidRPr="009F7E3D" w14:paraId="33D21DAD" w14:textId="77777777" w:rsidTr="00567C20">
        <w:trPr>
          <w:trHeight w:val="1180"/>
        </w:trPr>
        <w:tc>
          <w:tcPr>
            <w:tcW w:w="9242" w:type="dxa"/>
            <w:gridSpan w:val="3"/>
            <w:vAlign w:val="center"/>
          </w:tcPr>
          <w:p w14:paraId="24DFABE4" w14:textId="1A2936E3" w:rsidR="0040233B" w:rsidRPr="009F7E3D" w:rsidRDefault="00E131A7" w:rsidP="00D20DA9">
            <w:pPr>
              <w:pStyle w:val="Texte"/>
            </w:pPr>
            <w:r>
              <w:t>Bonjour , je vous envoie ce CV dans le but de créer une passerelles entre mes compétences et vous attentes ministérielles, dans une orientation permettant un échanges oratoires comprenant une évolution conjointe entre ma personne et les objectifs nationaux.</w:t>
            </w:r>
          </w:p>
        </w:tc>
      </w:tr>
      <w:tr w:rsidR="00CD50FD" w:rsidRPr="009F7E3D" w14:paraId="3BD9ECC9" w14:textId="77777777" w:rsidTr="00567C20">
        <w:trPr>
          <w:trHeight w:val="220"/>
        </w:trPr>
        <w:tc>
          <w:tcPr>
            <w:tcW w:w="3110" w:type="dxa"/>
            <w:vMerge w:val="restart"/>
            <w:shd w:val="clear" w:color="auto" w:fill="F2F2F2" w:themeFill="background1" w:themeFillShade="F2"/>
            <w:vAlign w:val="center"/>
          </w:tcPr>
          <w:p w14:paraId="1EC93324" w14:textId="77777777" w:rsidR="00CD50FD" w:rsidRPr="009F7E3D" w:rsidRDefault="00000000" w:rsidP="00D20DA9">
            <w:pPr>
              <w:pStyle w:val="Titre2"/>
            </w:pPr>
            <w:sdt>
              <w:sdtPr>
                <w:id w:val="-1907296240"/>
                <w:placeholder>
                  <w:docPart w:val="00ABC60DC4B64231876228BE1FAC67E4"/>
                </w:placeholder>
                <w:temporary/>
                <w:showingPlcHdr/>
                <w15:appearance w15:val="hidden"/>
                <w:text/>
              </w:sdtPr>
              <w:sdtContent>
                <w:r w:rsidR="00D20DA9" w:rsidRPr="009F7E3D">
                  <w:rPr>
                    <w:lang w:bidi="fr-FR"/>
                  </w:rPr>
                  <w:t>ÉDUCATION</w:t>
                </w:r>
              </w:sdtContent>
            </w:sdt>
            <w:r w:rsidR="00D26A79" w:rsidRPr="009F7E3D">
              <w:rPr>
                <w:lang w:bidi="fr-FR"/>
              </w:rPr>
              <w:t xml:space="preserve"> </w:t>
            </w:r>
            <w:sdt>
              <w:sdtPr>
                <w:rPr>
                  <w:rStyle w:val="Distinguer"/>
                </w:rPr>
                <w:id w:val="-908075200"/>
                <w:placeholder>
                  <w:docPart w:val="794AA7D9EA414C45B5D23B5E1B5A2177"/>
                </w:placeholder>
                <w:temporary/>
                <w:showingPlcHdr/>
                <w15:appearance w15:val="hidden"/>
                <w:text/>
              </w:sdtPr>
              <w:sdtContent>
                <w:r w:rsidR="00D26A79" w:rsidRPr="009F7E3D">
                  <w:rPr>
                    <w:rStyle w:val="Distinguer"/>
                    <w:lang w:bidi="fr-FR"/>
                  </w:rPr>
                  <w:t>—</w:t>
                </w:r>
              </w:sdtContent>
            </w:sdt>
          </w:p>
        </w:tc>
        <w:tc>
          <w:tcPr>
            <w:tcW w:w="3078" w:type="dxa"/>
            <w:vMerge w:val="restart"/>
            <w:shd w:val="clear" w:color="auto" w:fill="303848" w:themeFill="accent1"/>
            <w:vAlign w:val="center"/>
          </w:tcPr>
          <w:p w14:paraId="27BBB5E2" w14:textId="77777777" w:rsidR="00CD50FD" w:rsidRPr="009F7E3D" w:rsidRDefault="00000000" w:rsidP="00D20DA9">
            <w:pPr>
              <w:pStyle w:val="Titre1"/>
            </w:pPr>
            <w:sdt>
              <w:sdtPr>
                <w:id w:val="-1748876717"/>
                <w:placeholder>
                  <w:docPart w:val="3ADF57BCD9A7456FB2205D8CC943B6AF"/>
                </w:placeholder>
                <w:temporary/>
                <w:showingPlcHdr/>
                <w15:appearance w15:val="hidden"/>
                <w:text/>
              </w:sdtPr>
              <w:sdtContent>
                <w:r w:rsidR="00D20DA9" w:rsidRPr="009F7E3D">
                  <w:rPr>
                    <w:lang w:bidi="fr-FR"/>
                  </w:rPr>
                  <w:t>EXPÉRIENCE</w:t>
                </w:r>
              </w:sdtContent>
            </w:sdt>
          </w:p>
        </w:tc>
        <w:tc>
          <w:tcPr>
            <w:tcW w:w="3054" w:type="dxa"/>
            <w:tcBorders>
              <w:bottom w:val="single" w:sz="18" w:space="0" w:color="BF9268" w:themeColor="accent2"/>
            </w:tcBorders>
          </w:tcPr>
          <w:p w14:paraId="673D75B7" w14:textId="77777777" w:rsidR="00CD50FD" w:rsidRPr="009F7E3D" w:rsidRDefault="00CD50FD"/>
        </w:tc>
      </w:tr>
      <w:tr w:rsidR="00CD50FD" w:rsidRPr="009F7E3D" w14:paraId="51B6AB24" w14:textId="77777777" w:rsidTr="00567C20">
        <w:trPr>
          <w:trHeight w:val="220"/>
        </w:trPr>
        <w:tc>
          <w:tcPr>
            <w:tcW w:w="3110" w:type="dxa"/>
            <w:vMerge/>
            <w:shd w:val="clear" w:color="auto" w:fill="F2F2F2" w:themeFill="background1" w:themeFillShade="F2"/>
            <w:vAlign w:val="center"/>
          </w:tcPr>
          <w:p w14:paraId="325DA5CD" w14:textId="77777777" w:rsidR="00CD50FD" w:rsidRPr="009F7E3D" w:rsidRDefault="00CD50FD" w:rsidP="0040233B">
            <w:pPr>
              <w:pStyle w:val="Titre2"/>
            </w:pPr>
          </w:p>
        </w:tc>
        <w:tc>
          <w:tcPr>
            <w:tcW w:w="3078" w:type="dxa"/>
            <w:vMerge/>
            <w:shd w:val="clear" w:color="auto" w:fill="303848" w:themeFill="accent1"/>
            <w:vAlign w:val="center"/>
          </w:tcPr>
          <w:p w14:paraId="4DAE6796" w14:textId="77777777" w:rsidR="00CD50FD" w:rsidRPr="009F7E3D" w:rsidRDefault="00CD50FD" w:rsidP="0040233B">
            <w:pPr>
              <w:pStyle w:val="Titre1"/>
            </w:pPr>
          </w:p>
        </w:tc>
        <w:tc>
          <w:tcPr>
            <w:tcW w:w="3054" w:type="dxa"/>
          </w:tcPr>
          <w:p w14:paraId="36C8D596" w14:textId="77777777" w:rsidR="00CD50FD" w:rsidRPr="009F7E3D" w:rsidRDefault="00CD50FD"/>
        </w:tc>
      </w:tr>
      <w:tr w:rsidR="0040233B" w:rsidRPr="009F7E3D" w14:paraId="709DADF9" w14:textId="77777777" w:rsidTr="00567C20">
        <w:trPr>
          <w:trHeight w:val="3403"/>
        </w:trPr>
        <w:tc>
          <w:tcPr>
            <w:tcW w:w="3110" w:type="dxa"/>
            <w:shd w:val="clear" w:color="auto" w:fill="F2F2F2" w:themeFill="background1" w:themeFillShade="F2"/>
          </w:tcPr>
          <w:p w14:paraId="67D06123" w14:textId="77777777" w:rsidR="0040233B" w:rsidRPr="009F7E3D" w:rsidRDefault="0040233B" w:rsidP="0040233B">
            <w:pPr>
              <w:pStyle w:val="Texte"/>
            </w:pPr>
          </w:p>
          <w:p w14:paraId="212121E9" w14:textId="7C4711D0" w:rsidR="00D20DA9" w:rsidRDefault="00E131A7" w:rsidP="00E131A7">
            <w:pPr>
              <w:pStyle w:val="Texte"/>
            </w:pPr>
            <w:r>
              <w:t>Lycée Léonard de Vinci, Saint-Germain-en-Laye, Bac PRO Electrotechnique.</w:t>
            </w:r>
          </w:p>
          <w:p w14:paraId="3FEECB9C" w14:textId="1E179E7E" w:rsidR="00E131A7" w:rsidRPr="00E131A7" w:rsidRDefault="00E131A7" w:rsidP="00E131A7">
            <w:r>
              <w:t>Non acquis.</w:t>
            </w:r>
          </w:p>
          <w:p w14:paraId="0F1EB56C" w14:textId="77777777" w:rsidR="00D20DA9" w:rsidRPr="009F7E3D" w:rsidRDefault="00D20DA9" w:rsidP="0040233B">
            <w:pPr>
              <w:pStyle w:val="Texte"/>
            </w:pPr>
          </w:p>
        </w:tc>
        <w:tc>
          <w:tcPr>
            <w:tcW w:w="6132" w:type="dxa"/>
            <w:gridSpan w:val="2"/>
            <w:vAlign w:val="center"/>
          </w:tcPr>
          <w:p w14:paraId="2822B88B" w14:textId="52210B68" w:rsidR="00D20DA9" w:rsidRPr="009F7E3D" w:rsidRDefault="00D20DA9" w:rsidP="00D20DA9">
            <w:pPr>
              <w:pStyle w:val="SmallText"/>
            </w:pPr>
          </w:p>
          <w:p w14:paraId="570E6AD6" w14:textId="4EFF4BEB" w:rsidR="00D20DA9" w:rsidRPr="009F7E3D" w:rsidRDefault="00E131A7" w:rsidP="00D20DA9">
            <w:pPr>
              <w:pStyle w:val="Texte"/>
            </w:pPr>
            <w:r>
              <w:t>Equipier au poste de cuisine</w:t>
            </w:r>
            <w:r w:rsidR="00D20DA9" w:rsidRPr="009F7E3D">
              <w:rPr>
                <w:color w:val="595959" w:themeColor="text1" w:themeTint="A6"/>
                <w:lang w:bidi="fr-FR"/>
              </w:rPr>
              <w:t xml:space="preserve"> • </w:t>
            </w:r>
            <w:r>
              <w:t>Equipier</w:t>
            </w:r>
            <w:r w:rsidR="00D20DA9" w:rsidRPr="009F7E3D">
              <w:rPr>
                <w:color w:val="595959" w:themeColor="text1" w:themeTint="A6"/>
                <w:lang w:bidi="fr-FR"/>
              </w:rPr>
              <w:t xml:space="preserve"> • </w:t>
            </w:r>
            <w:r>
              <w:t xml:space="preserve">Mac </w:t>
            </w:r>
            <w:proofErr w:type="spellStart"/>
            <w:r>
              <w:t>Donald’s</w:t>
            </w:r>
            <w:proofErr w:type="spellEnd"/>
          </w:p>
          <w:p w14:paraId="5F257260" w14:textId="77777777" w:rsidR="0040233B" w:rsidRPr="009F7E3D" w:rsidRDefault="00D20DA9" w:rsidP="00D20DA9">
            <w:pPr>
              <w:pStyle w:val="Texte"/>
              <w:rPr>
                <w:sz w:val="21"/>
              </w:rPr>
            </w:pPr>
            <w:r w:rsidRPr="009F7E3D">
              <w:rPr>
                <w:sz w:val="21"/>
                <w:lang w:bidi="fr-FR"/>
              </w:rPr>
              <w:t xml:space="preserve"> </w:t>
            </w:r>
          </w:p>
          <w:p w14:paraId="3AA1B686" w14:textId="2BD5C182" w:rsidR="00D20DA9" w:rsidRPr="009F7E3D" w:rsidRDefault="00D20DA9" w:rsidP="00D20DA9">
            <w:pPr>
              <w:pStyle w:val="SmallText"/>
            </w:pPr>
          </w:p>
          <w:p w14:paraId="68E410DD" w14:textId="7C2C0931" w:rsidR="00D20DA9" w:rsidRPr="009F7E3D" w:rsidRDefault="00E131A7" w:rsidP="00D20DA9">
            <w:pPr>
              <w:pStyle w:val="Texte"/>
            </w:pPr>
            <w:r>
              <w:t>Vendeur en magasin alimentaire</w:t>
            </w:r>
            <w:r w:rsidR="00D20DA9" w:rsidRPr="009F7E3D">
              <w:rPr>
                <w:color w:val="595959" w:themeColor="text1" w:themeTint="A6"/>
                <w:lang w:bidi="fr-FR"/>
              </w:rPr>
              <w:t xml:space="preserve"> • </w:t>
            </w:r>
            <w:r w:rsidR="009F6CE9">
              <w:t>Caissier</w:t>
            </w:r>
            <w:r w:rsidR="00D20DA9" w:rsidRPr="009F7E3D">
              <w:rPr>
                <w:color w:val="595959" w:themeColor="text1" w:themeTint="A6"/>
                <w:lang w:bidi="fr-FR"/>
              </w:rPr>
              <w:t xml:space="preserve"> • </w:t>
            </w:r>
            <w:r w:rsidR="009F6CE9">
              <w:t>Paul</w:t>
            </w:r>
          </w:p>
          <w:p w14:paraId="1067D47E" w14:textId="77777777" w:rsidR="0040233B" w:rsidRPr="009F7E3D" w:rsidRDefault="00D20DA9" w:rsidP="00D20DA9">
            <w:pPr>
              <w:pStyle w:val="Texte"/>
              <w:rPr>
                <w:sz w:val="21"/>
              </w:rPr>
            </w:pPr>
            <w:r w:rsidRPr="009F7E3D">
              <w:rPr>
                <w:sz w:val="21"/>
                <w:lang w:bidi="fr-FR"/>
              </w:rPr>
              <w:t xml:space="preserve"> </w:t>
            </w:r>
          </w:p>
          <w:p w14:paraId="1E419C65" w14:textId="77777777" w:rsidR="009F6CE9" w:rsidRDefault="009F6CE9" w:rsidP="0040233B">
            <w:pPr>
              <w:pStyle w:val="Texte"/>
            </w:pPr>
          </w:p>
          <w:p w14:paraId="59528DF5" w14:textId="5022DB9A" w:rsidR="0040233B" w:rsidRPr="009F7E3D" w:rsidRDefault="009F6CE9" w:rsidP="0040233B">
            <w:pPr>
              <w:pStyle w:val="Texte"/>
            </w:pPr>
            <w:r>
              <w:t>Soldat armée de terre</w:t>
            </w:r>
            <w:r w:rsidR="0040233B" w:rsidRPr="009F7E3D">
              <w:rPr>
                <w:color w:val="595959" w:themeColor="text1" w:themeTint="A6"/>
                <w:lang w:bidi="fr-FR"/>
              </w:rPr>
              <w:t xml:space="preserve"> • </w:t>
            </w:r>
            <w:r>
              <w:t>Soldat infanterie</w:t>
            </w:r>
            <w:r w:rsidR="0040233B" w:rsidRPr="009F7E3D">
              <w:rPr>
                <w:color w:val="595959" w:themeColor="text1" w:themeTint="A6"/>
                <w:lang w:bidi="fr-FR"/>
              </w:rPr>
              <w:t xml:space="preserve"> • </w:t>
            </w:r>
            <w:r>
              <w:t xml:space="preserve">Armée Française </w:t>
            </w:r>
          </w:p>
          <w:p w14:paraId="4F1CD5D5" w14:textId="77777777" w:rsidR="0040233B" w:rsidRPr="009F7E3D" w:rsidRDefault="0040233B" w:rsidP="0040233B">
            <w:pPr>
              <w:pStyle w:val="Texte"/>
              <w:rPr>
                <w:sz w:val="21"/>
              </w:rPr>
            </w:pPr>
          </w:p>
          <w:p w14:paraId="20442073" w14:textId="17280246" w:rsidR="0040233B" w:rsidRPr="009F7E3D" w:rsidRDefault="009F6CE9" w:rsidP="00D20DA9">
            <w:pPr>
              <w:pStyle w:val="Texte"/>
            </w:pPr>
            <w:r>
              <w:t xml:space="preserve">La où je me suis le plus épanouie dans la découverte de mes compétences c’était au 21 Rima où ma fonction principale </w:t>
            </w:r>
            <w:r w:rsidR="005430F7">
              <w:t>se trouvé être</w:t>
            </w:r>
            <w:r>
              <w:t xml:space="preserve"> adjoint </w:t>
            </w:r>
            <w:r w:rsidR="005430F7">
              <w:t>au</w:t>
            </w:r>
            <w:r>
              <w:t xml:space="preserve"> bureau courrier </w:t>
            </w:r>
            <w:r w:rsidR="005430F7">
              <w:t>du</w:t>
            </w:r>
            <w:r>
              <w:t xml:space="preserve"> PC Régimentaire. </w:t>
            </w:r>
          </w:p>
        </w:tc>
      </w:tr>
    </w:tbl>
    <w:p w14:paraId="0517AFD3" w14:textId="77777777" w:rsidR="00C55D85" w:rsidRPr="009F7E3D" w:rsidRDefault="00C55D85"/>
    <w:sectPr w:rsidR="00C55D85" w:rsidRPr="009F7E3D" w:rsidSect="008B442B">
      <w:headerReference w:type="default" r:id="rId6"/>
      <w:pgSz w:w="11906" w:h="16838" w:code="9"/>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03623" w14:textId="77777777" w:rsidR="008B442B" w:rsidRDefault="008B442B" w:rsidP="00F316AD">
      <w:r>
        <w:separator/>
      </w:r>
    </w:p>
  </w:endnote>
  <w:endnote w:type="continuationSeparator" w:id="0">
    <w:p w14:paraId="6DE75C8F" w14:textId="77777777" w:rsidR="008B442B" w:rsidRDefault="008B442B"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AAB45" w14:textId="77777777" w:rsidR="008B442B" w:rsidRDefault="008B442B" w:rsidP="00F316AD">
      <w:r>
        <w:separator/>
      </w:r>
    </w:p>
  </w:footnote>
  <w:footnote w:type="continuationSeparator" w:id="0">
    <w:p w14:paraId="7FDFC351" w14:textId="77777777" w:rsidR="008B442B" w:rsidRDefault="008B442B"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F15F3" w14:textId="77777777" w:rsidR="00F316AD" w:rsidRPr="001700F2" w:rsidRDefault="00000000">
    <w:pPr>
      <w:pStyle w:val="En-tte"/>
    </w:pPr>
    <w:r>
      <w:rPr>
        <w:noProof/>
      </w:rPr>
      <w:pict w14:anchorId="3201D8DF">
        <v:rect id="Rectangle 7" o:spid="_x0000_s1025" alt="&quot;&quot;" style="position:absolute;margin-left:-1in;margin-top:-34.05pt;width:611.9pt;height:98.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" fillcolor="#303848 [3204]"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131A7"/>
    <w:rsid w:val="000B35C5"/>
    <w:rsid w:val="000C096D"/>
    <w:rsid w:val="001700F2"/>
    <w:rsid w:val="001871FF"/>
    <w:rsid w:val="001F4150"/>
    <w:rsid w:val="0029715D"/>
    <w:rsid w:val="002A40B8"/>
    <w:rsid w:val="0040233B"/>
    <w:rsid w:val="00417663"/>
    <w:rsid w:val="004D0355"/>
    <w:rsid w:val="004E6224"/>
    <w:rsid w:val="005430F7"/>
    <w:rsid w:val="00567C20"/>
    <w:rsid w:val="005D2581"/>
    <w:rsid w:val="00617740"/>
    <w:rsid w:val="006C60E6"/>
    <w:rsid w:val="00802059"/>
    <w:rsid w:val="00812CF1"/>
    <w:rsid w:val="0089710E"/>
    <w:rsid w:val="008B442B"/>
    <w:rsid w:val="00914100"/>
    <w:rsid w:val="009F6CE9"/>
    <w:rsid w:val="009F7E3D"/>
    <w:rsid w:val="00A74E15"/>
    <w:rsid w:val="00AE09A9"/>
    <w:rsid w:val="00C45BA2"/>
    <w:rsid w:val="00C55D85"/>
    <w:rsid w:val="00C576D3"/>
    <w:rsid w:val="00CD50FD"/>
    <w:rsid w:val="00D20DA9"/>
    <w:rsid w:val="00D26A79"/>
    <w:rsid w:val="00DD5C35"/>
    <w:rsid w:val="00E00CA2"/>
    <w:rsid w:val="00E131A7"/>
    <w:rsid w:val="00EA03EF"/>
    <w:rsid w:val="00EC6DC7"/>
    <w:rsid w:val="00F316AD"/>
    <w:rsid w:val="00F85A25"/>
    <w:rsid w:val="00FB16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B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Titre1">
    <w:name w:val="heading 1"/>
    <w:basedOn w:val="Normal"/>
    <w:next w:val="Normal"/>
    <w:link w:val="Titre1Car"/>
    <w:uiPriority w:val="2"/>
    <w:qFormat/>
    <w:rsid w:val="00CD50FD"/>
    <w:pPr>
      <w:jc w:val="center"/>
      <w:outlineLvl w:val="0"/>
    </w:pPr>
    <w:rPr>
      <w:rFonts w:cs="Times New Roman (Body CS)"/>
      <w:color w:val="FFFFFF"/>
      <w:spacing w:val="40"/>
    </w:rPr>
  </w:style>
  <w:style w:type="paragraph" w:styleId="Titre2">
    <w:name w:val="heading 2"/>
    <w:basedOn w:val="Normal"/>
    <w:next w:val="Normal"/>
    <w:link w:val="Titre2Car"/>
    <w:uiPriority w:val="9"/>
    <w:qFormat/>
    <w:rsid w:val="0040233B"/>
    <w:pPr>
      <w:outlineLvl w:val="1"/>
    </w:pPr>
    <w:rPr>
      <w:rFonts w:cs="Times New Roman (Body CS)"/>
      <w:color w:val="303848" w:themeColor="accent1"/>
      <w:spacing w:val="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F316AD"/>
    <w:pPr>
      <w:tabs>
        <w:tab w:val="center" w:pos="4680"/>
        <w:tab w:val="right" w:pos="9360"/>
      </w:tabs>
    </w:pPr>
  </w:style>
  <w:style w:type="character" w:customStyle="1" w:styleId="En-tteCar">
    <w:name w:val="En-tête Car"/>
    <w:basedOn w:val="Policepardfaut"/>
    <w:link w:val="En-tte"/>
    <w:uiPriority w:val="99"/>
    <w:semiHidden/>
    <w:rsid w:val="00D20DA9"/>
    <w:rPr>
      <w:color w:val="000000" w:themeColor="text1"/>
    </w:rPr>
  </w:style>
  <w:style w:type="paragraph" w:styleId="Pieddepage">
    <w:name w:val="footer"/>
    <w:basedOn w:val="Normal"/>
    <w:link w:val="PieddepageCar"/>
    <w:uiPriority w:val="99"/>
    <w:semiHidden/>
    <w:rsid w:val="00F316AD"/>
    <w:pPr>
      <w:tabs>
        <w:tab w:val="center" w:pos="4680"/>
        <w:tab w:val="right" w:pos="9360"/>
      </w:tabs>
    </w:pPr>
  </w:style>
  <w:style w:type="character" w:customStyle="1" w:styleId="PieddepageCar">
    <w:name w:val="Pied de page Car"/>
    <w:basedOn w:val="Policepardfaut"/>
    <w:link w:val="Pieddepage"/>
    <w:uiPriority w:val="99"/>
    <w:semiHidden/>
    <w:rsid w:val="00D20DA9"/>
    <w:rPr>
      <w:color w:val="000000" w:themeColor="text1"/>
    </w:rPr>
  </w:style>
  <w:style w:type="table" w:styleId="Grilledutableau">
    <w:name w:val="Table Grid"/>
    <w:basedOn w:val="Tableau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reCar">
    <w:name w:val="Titre Car"/>
    <w:basedOn w:val="Policepardfaut"/>
    <w:link w:val="Titre"/>
    <w:rsid w:val="00D20DA9"/>
    <w:rPr>
      <w:rFonts w:cs="Times New Roman (Body CS)"/>
      <w:color w:val="303848" w:themeColor="accent1"/>
      <w:spacing w:val="80"/>
      <w:sz w:val="52"/>
    </w:rPr>
  </w:style>
  <w:style w:type="paragraph" w:styleId="Sous-titre">
    <w:name w:val="Subtitle"/>
    <w:basedOn w:val="Normal"/>
    <w:next w:val="Normal"/>
    <w:link w:val="Sous-titreCar"/>
    <w:uiPriority w:val="1"/>
    <w:qFormat/>
    <w:rsid w:val="0029715D"/>
    <w:pPr>
      <w:spacing w:before="120" w:after="120"/>
      <w:jc w:val="center"/>
    </w:pPr>
    <w:rPr>
      <w:rFonts w:cs="Times New Roman (Body CS)"/>
      <w:color w:val="303848" w:themeColor="accent1"/>
      <w:spacing w:val="80"/>
    </w:rPr>
  </w:style>
  <w:style w:type="character" w:customStyle="1" w:styleId="Sous-titreCar">
    <w:name w:val="Sous-titre Car"/>
    <w:basedOn w:val="Policepardfaut"/>
    <w:link w:val="Sous-titre"/>
    <w:uiPriority w:val="1"/>
    <w:rsid w:val="0029715D"/>
    <w:rPr>
      <w:rFonts w:cs="Times New Roman (Body CS)"/>
      <w:color w:val="303848" w:themeColor="accent1"/>
      <w:spacing w:val="80"/>
    </w:rPr>
  </w:style>
  <w:style w:type="character" w:customStyle="1" w:styleId="Titre1Car">
    <w:name w:val="Titre 1 Car"/>
    <w:basedOn w:val="Policepardfaut"/>
    <w:link w:val="Titre1"/>
    <w:uiPriority w:val="2"/>
    <w:rsid w:val="00D20DA9"/>
    <w:rPr>
      <w:rFonts w:cs="Times New Roman (Body CS)"/>
      <w:color w:val="FFFFFF"/>
      <w:spacing w:val="40"/>
    </w:rPr>
  </w:style>
  <w:style w:type="paragraph" w:customStyle="1" w:styleId="Texte">
    <w:name w:val="Texte"/>
    <w:basedOn w:val="Normal"/>
    <w:next w:val="Normal"/>
    <w:uiPriority w:val="3"/>
    <w:qFormat/>
    <w:rsid w:val="0040233B"/>
    <w:pPr>
      <w:spacing w:line="288" w:lineRule="auto"/>
    </w:pPr>
    <w:rPr>
      <w:color w:val="404040" w:themeColor="text1" w:themeTint="BF"/>
      <w:sz w:val="20"/>
    </w:rPr>
  </w:style>
  <w:style w:type="character" w:customStyle="1" w:styleId="Titre2Car">
    <w:name w:val="Titre 2 Car"/>
    <w:basedOn w:val="Policepardfaut"/>
    <w:link w:val="Titre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Textedelespacerserv">
    <w:name w:val="Placeholder Text"/>
    <w:basedOn w:val="Policepardfaut"/>
    <w:uiPriority w:val="99"/>
    <w:semiHidden/>
    <w:rsid w:val="00D20DA9"/>
    <w:rPr>
      <w:color w:val="808080"/>
    </w:rPr>
  </w:style>
  <w:style w:type="character" w:customStyle="1" w:styleId="Distinguer">
    <w:name w:val="Distinguer"/>
    <w:basedOn w:val="Policepardfaut"/>
    <w:uiPriority w:val="1"/>
    <w:qFormat/>
    <w:rsid w:val="00914100"/>
    <w:rPr>
      <w:color w:val="67482C" w:themeColor="accen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ib\AppData\Local\Microsoft\Office\16.0\DTS\fr-FR%7b16A7356B-A885-439A-8F64-E9ADAE562D8F%7d\%7b818F31F8-3C35-4F29-85F0-57DD3E6655DE%7dtf896166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CFB0DBCCBE44EF8CBCC4A52767EC65"/>
        <w:category>
          <w:name w:val="Général"/>
          <w:gallery w:val="placeholder"/>
        </w:category>
        <w:types>
          <w:type w:val="bbPlcHdr"/>
        </w:types>
        <w:behaviors>
          <w:behavior w:val="content"/>
        </w:behaviors>
        <w:guid w:val="{972C292C-77D5-48A5-8588-78E3FF5EAD93}"/>
      </w:docPartPr>
      <w:docPartBody>
        <w:p w:rsidR="005C65C8" w:rsidRDefault="00000000">
          <w:pPr>
            <w:pStyle w:val="ABCFB0DBCCBE44EF8CBCC4A52767EC65"/>
          </w:pPr>
          <w:r w:rsidRPr="009F7E3D">
            <w:rPr>
              <w:lang w:bidi="fr-FR"/>
            </w:rPr>
            <w:t>OBJECTIF</w:t>
          </w:r>
        </w:p>
      </w:docPartBody>
    </w:docPart>
    <w:docPart>
      <w:docPartPr>
        <w:name w:val="00ABC60DC4B64231876228BE1FAC67E4"/>
        <w:category>
          <w:name w:val="Général"/>
          <w:gallery w:val="placeholder"/>
        </w:category>
        <w:types>
          <w:type w:val="bbPlcHdr"/>
        </w:types>
        <w:behaviors>
          <w:behavior w:val="content"/>
        </w:behaviors>
        <w:guid w:val="{0B4450F2-2A81-4BDC-8BE0-2B66DED80E50}"/>
      </w:docPartPr>
      <w:docPartBody>
        <w:p w:rsidR="005C65C8" w:rsidRDefault="00000000">
          <w:pPr>
            <w:pStyle w:val="00ABC60DC4B64231876228BE1FAC67E4"/>
          </w:pPr>
          <w:r w:rsidRPr="009F7E3D">
            <w:rPr>
              <w:lang w:bidi="fr-FR"/>
            </w:rPr>
            <w:t>ÉDUCATION</w:t>
          </w:r>
        </w:p>
      </w:docPartBody>
    </w:docPart>
    <w:docPart>
      <w:docPartPr>
        <w:name w:val="794AA7D9EA414C45B5D23B5E1B5A2177"/>
        <w:category>
          <w:name w:val="Général"/>
          <w:gallery w:val="placeholder"/>
        </w:category>
        <w:types>
          <w:type w:val="bbPlcHdr"/>
        </w:types>
        <w:behaviors>
          <w:behavior w:val="content"/>
        </w:behaviors>
        <w:guid w:val="{FB29FC28-4073-4645-8009-B0096B7FB925}"/>
      </w:docPartPr>
      <w:docPartBody>
        <w:p w:rsidR="005C65C8" w:rsidRDefault="00000000">
          <w:pPr>
            <w:pStyle w:val="794AA7D9EA414C45B5D23B5E1B5A2177"/>
          </w:pPr>
          <w:r w:rsidRPr="009F7E3D">
            <w:rPr>
              <w:rStyle w:val="Distinguer"/>
              <w:lang w:bidi="fr-FR"/>
            </w:rPr>
            <w:t>—</w:t>
          </w:r>
        </w:p>
      </w:docPartBody>
    </w:docPart>
    <w:docPart>
      <w:docPartPr>
        <w:name w:val="3ADF57BCD9A7456FB2205D8CC943B6AF"/>
        <w:category>
          <w:name w:val="Général"/>
          <w:gallery w:val="placeholder"/>
        </w:category>
        <w:types>
          <w:type w:val="bbPlcHdr"/>
        </w:types>
        <w:behaviors>
          <w:behavior w:val="content"/>
        </w:behaviors>
        <w:guid w:val="{70832C1B-3C83-4F35-A443-7F5B602A12F0}"/>
      </w:docPartPr>
      <w:docPartBody>
        <w:p w:rsidR="005C65C8" w:rsidRDefault="00000000">
          <w:pPr>
            <w:pStyle w:val="3ADF57BCD9A7456FB2205D8CC943B6AF"/>
          </w:pPr>
          <w:r w:rsidRPr="009F7E3D">
            <w:rPr>
              <w:lang w:bidi="fr-FR"/>
            </w:rPr>
            <w:t>EXPÉRIENCE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C8"/>
    <w:rsid w:val="002A40B8"/>
    <w:rsid w:val="005C65C8"/>
    <w:rsid w:val="00FD4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CFB0DBCCBE44EF8CBCC4A52767EC65">
    <w:name w:val="ABCFB0DBCCBE44EF8CBCC4A52767EC65"/>
  </w:style>
  <w:style w:type="paragraph" w:customStyle="1" w:styleId="00ABC60DC4B64231876228BE1FAC67E4">
    <w:name w:val="00ABC60DC4B64231876228BE1FAC67E4"/>
  </w:style>
  <w:style w:type="character" w:customStyle="1" w:styleId="Distinguer">
    <w:name w:val="Distinguer"/>
    <w:basedOn w:val="Policepardfaut"/>
    <w:uiPriority w:val="1"/>
    <w:qFormat/>
    <w:rPr>
      <w:color w:val="80340D" w:themeColor="accent2" w:themeShade="80"/>
    </w:rPr>
  </w:style>
  <w:style w:type="paragraph" w:customStyle="1" w:styleId="794AA7D9EA414C45B5D23B5E1B5A2177">
    <w:name w:val="794AA7D9EA414C45B5D23B5E1B5A2177"/>
  </w:style>
  <w:style w:type="paragraph" w:customStyle="1" w:styleId="3ADF57BCD9A7456FB2205D8CC943B6AF">
    <w:name w:val="3ADF57BCD9A7456FB2205D8CC943B6AF"/>
  </w:style>
  <w:style w:type="paragraph" w:customStyle="1" w:styleId="Texte">
    <w:name w:val="Texte"/>
    <w:basedOn w:val="Normal"/>
    <w:next w:val="Normal"/>
    <w:uiPriority w:val="3"/>
    <w:qFormat/>
    <w:pPr>
      <w:spacing w:after="0" w:line="288" w:lineRule="auto"/>
    </w:pPr>
    <w:rPr>
      <w:rFonts w:eastAsiaTheme="minorHAnsi"/>
      <w:color w:val="404040" w:themeColor="text1" w:themeTint="BF"/>
      <w:kern w:val="0"/>
      <w:sz w:val="20"/>
      <w:szCs w:val="24"/>
      <w:lang w:eastAsia="en-US"/>
      <w14:ligatures w14:val="none"/>
    </w:rPr>
  </w:style>
  <w:style w:type="paragraph" w:customStyle="1" w:styleId="28EB76B2C8B341C1963B4C6FB4AA1651">
    <w:name w:val="28EB76B2C8B341C1963B4C6FB4AA1651"/>
  </w:style>
  <w:style w:type="paragraph" w:customStyle="1" w:styleId="A8D203492FC34F9B9690CFF613320F4C">
    <w:name w:val="A8D203492FC34F9B9690CFF613320F4C"/>
  </w:style>
  <w:style w:type="paragraph" w:customStyle="1" w:styleId="4EFEC1FD23B94ECF86B15297A482AB47">
    <w:name w:val="4EFEC1FD23B94ECF86B15297A482AB47"/>
  </w:style>
  <w:style w:type="paragraph" w:customStyle="1" w:styleId="F485CF49FF004B508044B71860B3CB62">
    <w:name w:val="F485CF49FF004B508044B71860B3CB62"/>
  </w:style>
  <w:style w:type="paragraph" w:customStyle="1" w:styleId="E14A2C485ABA4B9EA465C59D654CBD84">
    <w:name w:val="E14A2C485ABA4B9EA465C59D654CBD84"/>
  </w:style>
  <w:style w:type="paragraph" w:customStyle="1" w:styleId="1771B5C3226C480498505E90A260FA5A">
    <w:name w:val="1771B5C3226C480498505E90A260FA5A"/>
  </w:style>
  <w:style w:type="paragraph" w:customStyle="1" w:styleId="9D4F339952A14A71A4212CEBFB47C4DA">
    <w:name w:val="9D4F339952A14A71A4212CEBFB47C4DA"/>
  </w:style>
  <w:style w:type="paragraph" w:customStyle="1" w:styleId="23F84C579CDF4F9B9D332452EBE66B42">
    <w:name w:val="23F84C579CDF4F9B9D332452EBE66B42"/>
  </w:style>
  <w:style w:type="paragraph" w:customStyle="1" w:styleId="66A1AB6E08C343DDB348ABA4EC0912C4">
    <w:name w:val="66A1AB6E08C343DDB348ABA4EC0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{818F31F8-3C35-4F29-85F0-57DD3E6655DE}tf89616653_win32</Template>
  <TotalTime>0</TotalTime>
  <Pages>1</Pages>
  <Words>128</Words>
  <Characters>706</Characters>
  <Application>Microsoft Office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2024-02-05T10:25:00Z</dcterms:created>
  <dcterms:modified xsi:type="dcterms:W3CDTF">2024-05-19T17:41:00Z</dcterms:modified>
</cp:coreProperties>
</file>